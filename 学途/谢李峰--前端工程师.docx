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187325</wp:posOffset>
                </wp:positionV>
                <wp:extent cx="3619500" cy="0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14.75pt;height:0pt;width:285pt;z-index:251689984;mso-width-relative:page;mso-height-relative:page;" filled="f" stroked="t" coordsize="21600,21600" o:gfxdata="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cgvS1wAAAAkBAAAPAAAAAAAAAAEAIAAAACIAAABkcnMvZG93&#10;bnJldi54bWxQSwECFAAUAAAACACHTuJAStvfx8gBAABcAwAADgAAAAAAAAABACAAAAAmAQAAZHJz&#10;L2Uyb0RvYy54bWxQSwUGAAAAAAYABgBZAQAAYAUAAAAA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-363220</wp:posOffset>
                </wp:positionV>
                <wp:extent cx="1308100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  <w:t>谢李峰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-28.6pt;height:42.55pt;width:103pt;z-index:251658240;mso-width-relative:page;mso-height-relative:page;" filled="f" stroked="f" coordsize="21600,21600" o:gfxdata="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PoqOvaAAAACQEAAA8AAAAAAAAAAQAgAAAAIgAAAGRycy9kb3ducmV2LnhtbFBLAQIUABQAAAAI&#10;AIdO4kD24Whv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val="en-US" w:eastAsia="zh-CN"/>
                        </w:rPr>
                        <w:t>谢李峰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-922655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effectLst/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05pt;margin-top:-72.65pt;height:29.4pt;width:595.25pt;z-index:251686912;mso-width-relative:page;mso-height-relative:page;" coordsize="7559675,373608" o:gfxdata="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AMsar3cAAAADgEAAA8AAAAAAAAAAQAgAAAAIgAAAGRycy9kb3du&#10;cmV2LnhtbFBLAQIUABQAAAAIAIdO4kDwUZbqNQQAAEMNAAAOAAAAAAAAAAEAIAAAACsBAABkcnMv&#10;ZTJvRG9jLnhtbFBLBQYAAAAABgAGAFkBAADS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896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lWMhI2AAAAA0BAAAPAAAAAAAAAAEAIAAAACIA&#10;AABkcnMvZG93bnJldi54bWxQSwECFAAUAAAACACHTuJAMLlool8DAAD/CAAADgAAAAAAAAABACAA&#10;AAAnAQAAZHJzL2Uyb0RvYy54bWxQSwUGAAAAAAYABgBZAQAA+AY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879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k7g69gAAAALAQAADwAAAAAAAAABACAAAAAiAAAAZHJzL2Rvd25yZXYueG1sUEsBAhQA&#10;FAAAAAgAh07iQKepy+WdAgAAEAUAAA4AAAAAAAAAAQAgAAAAJwEAAGRycy9lMm9Eb2MueG1sUEsF&#10;BgAAAAAGAAYAWQEAADY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165735</wp:posOffset>
                </wp:positionV>
                <wp:extent cx="173355" cy="173355"/>
                <wp:effectExtent l="0" t="0" r="17145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  <a:effectLst/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75pt;margin-top:13.05pt;height:13.65pt;width:13.65pt;z-index:251663360;mso-width-relative:page;mso-height-relative:page;" coordsize="244475,244475" o:gfxdata="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87630</wp:posOffset>
                </wp:positionV>
                <wp:extent cx="1590675" cy="3073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pt;margin-top:6.9pt;height:24.2pt;width:125.25pt;z-index:251712512;mso-width-relative:page;mso-height-relative:page;" filled="f" stroked="f" coordsize="21600,21600" o:gfxdata="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9Fdm2QAAAAgBAAAPAAAAAAAAAAEAIAAAACIAAABkcnMvZG93bnJldi54bWxQSwECFAAUAAAA&#10;CACHTuJAyYK8uS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6985</wp:posOffset>
                </wp:positionV>
                <wp:extent cx="2110105" cy="5715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05" cy="57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flip:y;margin-left:24.1pt;margin-top:0.55pt;height:0.45pt;width:166.15pt;z-index:251660288;mso-width-relative:page;mso-height-relative:page;" filled="f" stroked="t" coordsize="21600,21600" o:gfxdata="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b5SatMAAAAGAQAADwAAAAAAAAABACAAAAAiAAAAZHJzL2Rv&#10;d25yZXYueG1sUEsBAhQAFAAAAAgAh07iQK19MrjNAQAAaAMAAA4AAAAAAAAAAQAgAAAAIgEAAGRy&#10;cy9lMm9Eb2MueG1sUEsFBgAAAAAGAAYAWQEAAGEF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62865</wp:posOffset>
                </wp:positionV>
                <wp:extent cx="1626870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18035186960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55pt;margin-top:4.95pt;height:21.9pt;width:128.1pt;z-index:251691008;mso-width-relative:page;mso-height-relative:page;" filled="f" stroked="f" coordsize="21600,21600" o:gfxdata="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GTz82QAAAAcBAAAPAAAAAAAAAAEAIAAAACIAAABkcnMvZG93bnJldi54bWxQSwECFAAUAAAA&#10;CACHTuJAbDeX5C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18035186960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144780</wp:posOffset>
                </wp:positionV>
                <wp:extent cx="173355" cy="173355"/>
                <wp:effectExtent l="0" t="0" r="9525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38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75pt;margin-top:11.4pt;height:13.65pt;width:13.65pt;z-index:251749376;mso-width-relative:page;mso-height-relative:page;" coordsize="173355,173355" o:gfxdata="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">
                <o:lock v:ext="edit" aspectratio="f"/>
                <v:shape id="椭圆 82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1b62ZLkAAADb&#10;AAAADwAAAGRycy9kb3ducmV2LnhtbEVPy4rCMBTdC/5DuAOz01QHRumYlkEtiCDi4wMuzZ2m2tyU&#10;JvXx92Yx4PJw3ov8YRtxo87XjhVMxgkI4tLpmisF51MxmoPwAVlj45gUPMlDng0HC0y1u/OBbsdQ&#10;iRjCPkUFJoQ2ldKXhiz6sWuJI/fnOoshwq6SusN7DLeNnCbJt7RYc2ww2NLSUHk99lbBdt+sdodV&#10;b/r1b2n0jIvAl0Kpz49J8gMi0CO8xf/ujVbwFcfGL/EHy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+tm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" filled="t" stroked="f" coordsize="120,168" o:gfxdata="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FjMO8AAAA&#10;2wAAAA8AAAAAAAAAAQAgAAAAIgAAAGRycy9kb3ducmV2LnhtbFBLAQIUABQAAAAIAIdO4kAzLwWe&#10;OwAAADkAAAAQAAAAAAAAAAEAIAAAAAsBAABkcnMvc2hhcGV4bWwueG1sUEsFBgAAAAAGAAYAWwEA&#10;ALUDAAAAAA==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154305</wp:posOffset>
                </wp:positionV>
                <wp:extent cx="2150745" cy="0"/>
                <wp:effectExtent l="0" t="0" r="0" b="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7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19.95pt;margin-top:12.15pt;height:0pt;width:169.35pt;z-index:251661312;mso-width-relative:page;mso-height-relative:page;" filled="f" stroked="t" coordsize="21600,21600" o:gfxdata="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+KHNbdcAAAAIAQAADwAAAAAAAAABACAAAAAiAAAAZHJzL2Rvd25y&#10;ZXYueG1sUEsBAhQAFAAAAAgAh07iQCLPKzXGAQAAWwMAAA4AAAAAAAAAAQAgAAAAJgEAAGRycy9l&#10;Mm9Eb2MueG1sUEsFBgAAAAAGAAYAWQEAAF4F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188595</wp:posOffset>
                </wp:positionV>
                <wp:extent cx="2180590" cy="2819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XLFs88888@163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14.85pt;height:22.2pt;width:171.7pt;z-index:251692032;mso-width-relative:page;mso-height-relative:page;" filled="f" stroked="f" coordsize="21600,21600" o:gfxdata="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Yogf2gAAAAgBAAAPAAAAAAAAAAEAIAAAACIAAABkcnMvZG93bnJldi54bWxQSwECFAAU&#10;AAAACACHTuJAQ/RtIC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XLFs88888@163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68580</wp:posOffset>
                </wp:positionV>
                <wp:extent cx="173355" cy="173355"/>
                <wp:effectExtent l="0" t="0" r="9525" b="952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55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8pt;margin-top:5.4pt;height:13.65pt;width:13.65pt;z-index:251840512;mso-width-relative:page;mso-height-relative:page;" coordsize="173355,173355" o:gfxdata="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">
                <o:lock v:ext="edit" aspectratio="f"/>
                <v:shape id="椭圆 78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5mD8Wr0AAADb&#10;AAAADwAAAGRycy9kb3ducmV2LnhtbEWP0WrCQBRE3wX/YblC38zGgq1EVxFtoBRKSdoPuGSv2Wj2&#10;bshuEvv33UKhj8PMnGF2h7ttxUi9bxwrWCUpCOLK6YZrBV+f+XIDwgdkja1jUvBNHg77+WyHmXYT&#10;FzSWoRYRwj5DBSaELpPSV4Ys+sR1xNG7uN5iiLKvpe5xinDbysc0fZIWG44LBjs6Gapu5WAVvH20&#10;5/fiPJjh5VgZ/cx54Guu1MNilW5BBLqH//Bf+1UrWK/h90v8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Px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" filled="t" stroked="f" coordsize="302,208" o:gfxdata="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oH8V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6668339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167005</wp:posOffset>
                </wp:positionV>
                <wp:extent cx="935355" cy="3873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pt;margin-top:13.15pt;height:30.5pt;width:73.65pt;z-index:266683392;mso-width-relative:page;mso-height-relative:page;" filled="f" stroked="f" coordsize="21600,21600" o:gfxdata="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b&#10;Sdd/2gAAAAgBAAAPAAAAAAAAAAEAIAAAACIAAABkcnMvZG93bnJldi54bWxQSwECFAAUAAAACACH&#10;TuJA/BnVniICAAAl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80010</wp:posOffset>
                </wp:positionV>
                <wp:extent cx="2115820" cy="6350"/>
                <wp:effectExtent l="0" t="0" r="0" b="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820" cy="6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22.7pt;margin-top:6.3pt;height:0.5pt;width:166.6pt;z-index:251662336;mso-width-relative:page;mso-height-relative:page;" filled="f" stroked="t" coordsize="21600,21600" o:gfxdata="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2I/O2AAAAAgBAAAPAAAAAAAAAAEAIAAAACIAAABkcnMv&#10;ZG93bnJldi54bWxQSwECFAAUAAAACACHTuJAklBN2MoBAABfAwAADgAAAAAAAAABACAAAAAnAQAA&#10;ZHJzL2Uyb0RvYy54bWxQSwUGAAAAAAYABgBZAQAAYwUAAAAA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66682368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34925</wp:posOffset>
                </wp:positionV>
                <wp:extent cx="6576060" cy="251460"/>
                <wp:effectExtent l="0" t="0" r="7620" b="762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5.3pt;margin-top:2.75pt;height:19.8pt;width:517.8pt;z-index:266682368;mso-width-relative:page;mso-height-relative:page;" coordsize="6576640,251488" o:gfxdata="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CHnGlh2AAAAAgBAAAPAAAAAAAAAAEAIAAAACIAAABkcnMvZG93bnJldi54bWxQSwEC&#10;FAAUAAAACACHTuJA5OQi2qAEAACoEQAADgAAAAAAAAABACAAAAAnAQAAZHJzL2Uyb0RvYy54bWxQ&#10;SwUGAAAAAAYABgBZAQAAOQgAAAAA&#10;">
                <o:lock v:ext="edit" aspectratio="f"/>
                <v:shape id="任意多边形 36" o:spid="_x0000_s1026" o:spt="100" style="position:absolute;left:0;top:0;height:250825;width:1590675;v-text-anchor:middle;" fillcolor="#44546B" filled="t" stroked="f" coordsize="1590950,251063" o:gfxdata="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9nMvQAA&#10;ANo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nZFTX7cAAADa&#10;AAAADwAAAGRycy9kb3ducmV2LnhtbEWPSwvCMBCE74L/IazgzaYVfFCNHgTBk+IDz0uztsVmU5q0&#10;1X9vBMHjMDPfMOvty1Sio8aVlhUkUQyCOLO65FzB7bqfLEE4j6yxskwK3uRguxkO1phq2/OZuovP&#10;RYCwS1FB4X2dSumyggy6yNbEwXvYxqAPssmlbrAPcFPJaRzPpcGSw0KBNe0Kyp6X1ii4zuV915/a&#10;jo62zd9dcsSFJqXGoyRegfD08v/wr33QCmbwvRJu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kVNftwAAANo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88900</wp:posOffset>
                </wp:positionV>
                <wp:extent cx="6978650" cy="26981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269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并能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快速搭建出符合要求的页面；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Javascript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语言，了解es6新语法；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4.熟练使用vue脚手架搭建vue项目；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5.熟练使用SVN,GIT等版本控制工具；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6.熟练使用webpack进行打包；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7.熟练使用ajax进行前后台交互，了解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W3C规范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zepto.js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熟悉cookie、localstorage、sessionstorage等存储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机制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使用bootstrap+@media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响应式页面，并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兼容各大主流浏览器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11.熟悉ES6新增语法，了解ES7。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65pt;margin-top:7pt;height:212.45pt;width:549.5pt;z-index:251673600;mso-width-relative:page;mso-height-relative:page;" filled="f" stroked="f" coordsize="21600,21600" o:gfxdata="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H9UhdwAAAALAQAADwAAAAAAAAABACAAAAAiAAAAZHJzL2Rvd25yZXYueG1sUEsBAhQAFAAA&#10;AAgAh07iQMlNUyMkAgAAKQ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熟悉HTML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并能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快速搭建出符合要求的页面；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2.熟悉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Javascript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语言，了解es6新语法；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3.熟悉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HTML5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4.熟练使用vue脚手架搭建vue项目；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5.熟练使用SVN,GIT等版本控制工具；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6.熟练使用webpack进行打包；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7.熟练使用ajax进行前后台交互，了解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W3C规范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.js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zepto.js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js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熟悉cookie、localstorage、sessionstorage等存储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机制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使用bootstrap+@media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响应式页面，并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兼容各大主流浏览器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11.熟悉ES6新增语法，了解ES7。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188595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5pt;margin-top:14.85pt;height:30.5pt;width:73.65pt;z-index:251679744;mso-width-relative:page;mso-height-relative:page;" filled="f" stroked="f" coordsize="21600,21600" o:gfxdata="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arMl3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-410210</wp:posOffset>
                </wp:positionH>
                <wp:positionV relativeFrom="paragraph">
                  <wp:posOffset>55245</wp:posOffset>
                </wp:positionV>
                <wp:extent cx="6576060" cy="251460"/>
                <wp:effectExtent l="0" t="0" r="15240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pt;margin-top:4.35pt;height:19.8pt;width:517.8pt;z-index:251672576;mso-width-relative:page;mso-height-relative:page;" coordsize="6576640,251488" o:gfxdata="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YeB+t2QAAAAgBAAAPAAAAAAAAAAEAIAAA&#10;ACIAAABkcnMvZG93bnJldi54bWxQSwECFAAUAAAACACHTuJAF2gl+34EAACaEQAADgAAAAAAAAAB&#10;ACAAAAAoAQAAZHJzL2Uyb0RvYy54bWxQSwUGAAAAAAYABgBZAQAAG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46401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97155</wp:posOffset>
                </wp:positionV>
                <wp:extent cx="6617335" cy="161861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7335" cy="16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bookmarkStart w:id="0" w:name="OLE_LINK2"/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山西网格未来科技有限公司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200"/>
                              <w:jc w:val="left"/>
                              <w:textAlignment w:val="auto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1.根据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UI 给的设计图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实现页面布局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，保证产品质量；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与后端人员对接数据接口，进行数据安全加密，处理后渲染到页面；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负责小程序的模块功能开发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与项目组一起探讨攻克技术难点并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解决。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。。。。。。。。。。。。。。。。。。。。。。。。。。。。。。。。。。。。。。。。。。。。。。。。。。。。。。。。。。。。。。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相关记录；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7.65pt;height:127.45pt;width:521.05pt;z-index:254640128;mso-width-relative:page;mso-height-relative:page;" filled="f" stroked="f" coordsize="21600,21600" o:gfxdata="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Nnu8f2wAAAAoBAAAPAAAAAAAAAAEAIAAAACIAAABkcnMvZG93bnJldi54bWxQSwECFAAUAAAA&#10;CACHTuJAQW8q7i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</w:t>
                      </w:r>
                      <w:bookmarkStart w:id="0" w:name="OLE_LINK2"/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山西网格未来科技有限公司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200"/>
                        <w:jc w:val="left"/>
                        <w:textAlignment w:val="auto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1.根据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UI 给的设计图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实现页面布局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，保证产品质量；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与后端人员对接数据接口，进行数据安全加密，处理后渲染到页面；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负责小程序的模块功能开发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与项目组一起探讨攻克技术难点并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解决。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，。。。。。。。。。。。。。。。。。。。。。。。。。。。。。。。。。。。。。。。。。。。。。。。。。。。。。。。。。。。。。。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相关记录；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color w:val="595959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6666291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153035</wp:posOffset>
                </wp:positionV>
                <wp:extent cx="935355" cy="3873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12.05pt;height:30.5pt;width:73.65pt;z-index:266662912;mso-width-relative:page;mso-height-relative:page;" filled="f" stroked="f" coordsize="21600,21600" o:gfxdata="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JrFF2wAAAAkBAAAPAAAAAAAAAAEAIAAAACIAAABkcnMvZG93bnJldi54bWxQSwECFAAUAAAA&#10;CACHTuJAyMrDq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66640384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14605</wp:posOffset>
                </wp:positionV>
                <wp:extent cx="6576060" cy="251460"/>
                <wp:effectExtent l="0" t="0" r="7620" b="762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5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3pt;margin-top:1.15pt;height:19.8pt;width:517.8pt;z-index:266640384;mso-width-relative:page;mso-height-relative:page;" coordsize="6576640,251488" o:gfxdata="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BhIpLNkAAAAIAQAADwAAAAAAAAABACAAAAAiAAAA&#10;ZHJzL2Rvd25yZXYueG1sUEsBAhQAFAAAAAgAh07iQGUm6ZF5BAAAmhEAAA4AAAAAAAAAAQAgAAAA&#10;KAEAAGRycy9lMm9Eb2MueG1sUEsFBgAAAAAGAAYAWQEAABM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Z+lyr0AAADb&#10;AAAADwAAAGRycy9kb3ducmV2LnhtbEWPT2sCMRTE7wW/Q3iCl6JZBYuuRg+KxYNg63bvj81zd3Hz&#10;EpLUP9/eCIUeh5n5DbNc300nruRDa1nBeJSBIK6sbrlW8FPshjMQISJr7CyTggcFWK96b0vMtb3x&#10;N11PsRYJwiFHBU2MLpcyVA0ZDCPriJN3tt5gTNLXUnu8Jbjp5CTLPqTBltNCg442DVWX069RUJHf&#10;fM7L2fvBFaY8TuqtK78KpQb9cbYAEeke/8N/7b1WMJ3D60v6AX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6XK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FUgQsbQAAADb&#10;AAAADwAAAGRycy9kb3ducmV2LnhtbEVPuwrCMBTdBf8hXMFN0zpUqaYdBMFJ8YHzpbm2xeamNGmr&#10;f28GwfFw3rv8bRoxUOdqywriZQSCuLC65lLB/XZYbEA4j6yxsUwKPuQgz6aTHabajnyh4epLEULY&#10;paig8r5NpXRFRQbd0rbEgXvazqAPsCul7nAM4aaRqyhKpMGaQ0OFLe0rKl7X3ii4JfKxH8/9QCfb&#10;l58hPuFak1LzWRxtQXh6+7/45z5qBUlYH76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VSBC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69215</wp:posOffset>
                </wp:positionV>
                <wp:extent cx="6534785" cy="288417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785" cy="288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五芳斋商城（微信小程序）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2019.03-2019.06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这个项目为线上商城小程序，主要介绍了粽子以及土特产的具体详情。我主要负责整个小程序的搭建。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1.通过微信开发者工具实现页面布局；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wx.navigateTo或wx.switchTab组件实现界面跳转；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swiper，</w:t>
                            </w: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 w:val="0"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wx.createAnimation</w:t>
                            </w: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 w:val="0"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组件实现界面动态效果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 wx.request 实现前后台交互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5.使用webpack构建工具实现代码的分包；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55pt;margin-top:5.45pt;height:227.1pt;width:514.55pt;z-index:251668480;mso-width-relative:page;mso-height-relative:page;" filled="f" stroked="f" coordsize="21600,21600" o:gfxdata="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bzY5NoAAAAKAQAADwAAAAAAAAABACAAAAAiAAAAZHJzL2Rvd25yZXYueG1sUEsBAhQAFAAA&#10;AAgAh07iQE973AM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五芳斋商城（微信小程序）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2019.03-2019.06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这个项目为线上商城小程序，主要介绍了粽子以及土特产的具体详情。我主要负责整个小程序的搭建。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本人职责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1.通过微信开发者工具实现页面布局；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2.运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wx.navigateTo或wx.switchTab组件实现界面跳转；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3.运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swiper，</w:t>
                      </w:r>
                      <w:r>
                        <w:rPr>
                          <w:rFonts w:hint="eastAsia" w:ascii="Microsoft YaHei UI" w:hAnsi="Microsoft YaHei UI" w:eastAsia="Microsoft YaHei UI" w:cs="Microsoft YaHei UI"/>
                          <w:b w:val="0"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wx.createAnimation</w:t>
                      </w:r>
                      <w:r>
                        <w:rPr>
                          <w:rFonts w:hint="eastAsia" w:ascii="Microsoft YaHei UI" w:hAnsi="Microsoft YaHei UI" w:eastAsia="Microsoft YaHei UI" w:cs="Microsoft YaHei UI"/>
                          <w:b w:val="0"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组件实现界面动态效果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firstLine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 wx.request 实现前后台交互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5.使用webpack构建工具实现代码的分包；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-261620</wp:posOffset>
                </wp:positionV>
                <wp:extent cx="6608445" cy="73418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7341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向前理财APP(vue项目搭建)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2018.9-2018.12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该项目运用vue框架，主要为客户量身定制的基金组合以及投资方案。我负责的是首页界面，发现 界面两大功能模块。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使用vue-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cli+element-ui实现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项目搭建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项目采用vuex处理各组件间的通讯以及公共数据的存储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router实现vue路由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跳转；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4.运用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Axios进行前后台数据交互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伍加伍职业培训学校（响应式布局官网）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2018.5-2018.9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"http://www.5j5px.com/" </w:instrTex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http://www.5j5px.com/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highlight w:val="none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这个项目主要介绍各个培训类型、学员作品以及就业等模块。我主要负责整站的开发。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职责描述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1" w:name="OLE_LINK1"/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bootstrap框架及html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ss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实现页面布局，高度还原设计图；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animate，css3，swiper或者 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动态效果及功能；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420" w:leftChars="20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进行数据交互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4.项目代码细节优化</w:t>
                            </w:r>
                            <w:bookmarkEnd w:id="1"/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太原市寸草心便利(微信公众号)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2017.12-2018.4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该项目为便利店公众号，主要介绍该便利店加盟详情以及门店信息。我主要负责项目界面架构以及前后台数据交互。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本人职责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1.使用 html5+css3 还原设计图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2.通过flex配合rem实现移动端布局；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3.使用 ajax 实现数据渲染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4.解决后期的bug及细节优化。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7pt;margin-top:-20.6pt;height:578.1pt;width:520.35pt;z-index:252346368;mso-width-relative:page;mso-height-relative:page;" filled="f" stroked="f" coordsize="21600,21600" o:gfxdata="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Q+/+HcAAAADAEAAA8AAAAAAAAAAQAgAAAAIgAAAGRycy9kb3ducmV2LnhtbFBLAQIU&#10;ABQAAAAIAIdO4kA7QQZx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向前理财APP(vue项目搭建)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2018.9-2018.12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该项目运用vue框架，主要为客户量身定制的基金组合以及投资方案。我负责的是首页界面，发现 界面两大功能模块。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本人职责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使用vue-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cli+element-ui实现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项目搭建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项目采用vuex处理各组件间的通讯以及公共数据的存储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router实现vue路由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跳转；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4.运用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Axios进行前后台数据交互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伍加伍职业培训学校（响应式布局官网）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2018.5-2018.9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none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none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"http://www.5j5px.com/" </w:instrTex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none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none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http://www.5j5px.com/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000000" w:themeColor="text1"/>
                          <w:sz w:val="24"/>
                          <w:szCs w:val="24"/>
                          <w:highlight w:val="none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这个项目主要介绍各个培训类型、学员作品以及就业等模块。我主要负责整站的开发。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职责描述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1" w:name="OLE_LINK1"/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bootstrap框架及html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ss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实现页面布局，高度还原设计图；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animate，css3，swiper或者 jquery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实现页面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动态效果及功能；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420" w:leftChars="20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与后台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进行数据交互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4.项目代码细节优化</w:t>
                      </w:r>
                      <w:bookmarkEnd w:id="1"/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太原市寸草心便利(微信公众号)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2017.12-2018.4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该项目为便利店公众号，主要介绍该便利店加盟详情以及门店信息。我主要负责项目界面架构以及前后台数据交互。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本人职责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1.使用 html5+css3 还原设计图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2.通过flex配合rem实现移动端布局；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3.使用 ajax 实现数据渲染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4.解决后期的bug及细节优化。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-917575</wp:posOffset>
                </wp:positionV>
                <wp:extent cx="7559675" cy="414020"/>
                <wp:effectExtent l="0" t="0" r="14605" b="127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414020"/>
                          <a:chOff x="10160" y="-193158"/>
                          <a:chExt cx="7559675" cy="414273"/>
                        </a:xfrm>
                        <a:effectLst/>
                      </wpg:grpSpPr>
                      <wps:wsp>
                        <wps:cNvPr id="13" name="矩形 6"/>
                        <wps:cNvSpPr/>
                        <wps:spPr>
                          <a:xfrm>
                            <a:off x="10160" y="-193158"/>
                            <a:ext cx="7559675" cy="186169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任意多边形 12"/>
                        <wps:cNvSpPr/>
                        <wps:spPr>
                          <a:xfrm>
                            <a:off x="2616835" y="-20968"/>
                            <a:ext cx="2331720" cy="242083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-72.25pt;height:32.6pt;width:595.25pt;z-index:251865088;mso-width-relative:page;mso-height-relative:page;" coordorigin="10160,-193158" coordsize="7559675,414273" o:gfxdata="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vb/qf3QAAAA4BAAAPAAAA&#10;AAAAAAEAIAAAACIAAABkcnMvZG93bnJldi54bWxQSwECFAAUAAAACACHTuJAJ6Ao9koEAABWDQAA&#10;DgAAAAAAAAABACAAAAAsAQAAZHJzL2Uyb0RvYy54bWxQSwUGAAAAAAYABgBZAQAA6AcAAAAA&#10;">
                <o:lock v:ext="edit" aspectratio="f"/>
                <v:rect id="矩形 6" o:spid="_x0000_s1026" o:spt="1" style="position:absolute;left:10160;top:-193158;height:186169;width:7559675;v-text-anchor:middle;" fillcolor="#44546B" filled="t" stroked="f" coordsize="21600,21600" o:gfxdata="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tr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26" o:spt="100" style="position:absolute;left:2616835;top:-20968;height:242083;width:2331720;v-text-anchor:middle;" fillcolor="#44546B" filled="t" stroked="f" coordsize="2186305,241935" o:gfxdata="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RZa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2083;151090,242083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261824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5137785</wp:posOffset>
                </wp:positionV>
                <wp:extent cx="6729730" cy="3498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2014.9.-2017.6    晋中师范高等专科学校     计算机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404.55pt;height:27.55pt;width:529.9pt;z-index:253261824;mso-width-relative:page;mso-height-relative:page;" filled="f" stroked="f" coordsize="21600,21600" o:gfxdata="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obLNHcAAAACwEAAA8AAAAAAAAAAQAgAAAAIgAAAGRycy9kb3ducmV2LnhtbFBLAQIUABQA&#10;AAAIAIdO4kC2jZHL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default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2014.9.-2017.6    晋中师范高等专科学校     计算机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4739640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373.2pt;height:30.5pt;width:73.65pt;z-index:252335104;mso-width-relative:page;mso-height-relative:page;" filled="f" stroked="f" coordsize="21600,21600" o:gfxdata="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0cR0g3AAAAAsBAAAPAAAAAAAAAAEAIAAAACIAAABkcnMvZG93bnJldi54bWxQSwECFAAUAAAA&#10;CACHTuJADrdJ8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6061710</wp:posOffset>
                </wp:positionV>
                <wp:extent cx="6729730" cy="94361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1.个人性格内敛沉稳，积极乐观，喜欢挑战以及接受新的事物；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2.具有一定团协能力，与同事可以友好相处；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2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良好的适应能力，能很快的融入到工作环境中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477.3pt;height:74.3pt;width:529.9pt;z-index:251894784;mso-width-relative:page;mso-height-relative:page;" filled="f" stroked="f" coordsize="21600,21600" o:gfxdata="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LUN0d0AAAAMAQAADwAAAAAAAAABACAAAAAiAAAAZHJzL2Rvd25yZXYueG1sUEsBAhQA&#10;FAAAAAgAh07iQCKdfCA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1.个人性格内敛沉稳，积极乐观，喜欢挑战以及接受新的事物；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2.具有一定团协能力，与同事可以友好相处；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2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良好的适应能力，能很快的融入到工作环境中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63641088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5746750</wp:posOffset>
                </wp:positionV>
                <wp:extent cx="6576060" cy="251460"/>
                <wp:effectExtent l="0" t="0" r="7620" b="762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25pt;margin-top:452.5pt;height:19.8pt;width:517.8pt;z-index:263641088;mso-width-relative:page;mso-height-relative:page;" coordsize="6576640,251488" o:gfxdata="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LaQgwPcAAAACwEAAA8AAAAAAAAAAQAg&#10;AAAAIgAAAGRycy9kb3ducmV2LnhtbFBLAQIUABQAAAAIAIdO4kB+UESRfQQAAJoRAAAOAAAAAAAA&#10;AAEAIAAAACsBAABkcnMvZTJvRG9jLnhtbFBLBQYAAAAABgAGAFkBAAAa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64211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5681345</wp:posOffset>
                </wp:positionV>
                <wp:extent cx="935355" cy="3873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5pt;margin-top:447.35pt;height:30.5pt;width:73.65pt;z-index:263642112;mso-width-relative:page;mso-height-relative:page;" filled="f" stroked="f" coordsize="21600,21600" o:gfxdata="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NC8xN0AAAALAQAADwAAAAAAAAABACAAAAAiAAAAZHJzL2Rvd25yZXYueG1sUEsBAhQAFAAA&#10;AAgAh07iQPMgx0IjAgAAJw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4794885</wp:posOffset>
                </wp:positionV>
                <wp:extent cx="6576060" cy="251460"/>
                <wp:effectExtent l="0" t="0" r="7620" b="762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1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6pt;margin-top:377.55pt;height:19.8pt;width:517.8pt;z-index:252334080;mso-width-relative:page;mso-height-relative:page;" coordsize="6576640,251488" o:gfxdata="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BEp&#10;NR7cAAAACwEAAA8AAAAAAAAAAQAgAAAAIgAAAGRycy9kb3ducmV2LnhtbFBLAQIUABQAAAAIAIdO&#10;4kBXWUCkkgQAAJoRAAAOAAAAAAAAAAEAIAAAACsBAABkcnMvZTJvRG9jLnhtbFBLBQYAAAAABgAG&#10;AFkBAAAv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E/UcCroAAADb&#10;AAAADwAAAGRycy9kb3ducmV2LnhtbEVPS4vCMBC+C/sfwix4kTXVg2jX6MFlxYPgo/Y+NLNt2WYS&#10;kvj690YQvM3H95z58mY6cSEfWssKRsMMBHFldcu1glPx+zUFESKyxs4yKbhTgOXiozfHXNsrH+hy&#10;jLVIIRxyVNDE6HIpQ9WQwTC0jjhxf9YbjAn6WmqP1xRuOjnOsok02HJqaNDRqqHq/3g2Ciryq/Ws&#10;nA62rjDlblz/uHJfKNX/HGXfICLd4lv8cm90mj+D5y/pAL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9RwKugAAANsA&#10;AAAPAAAAAAAAAAEAIAAAACIAAABkcnMvZG93bnJldi54bWxQSwECFAAUAAAACACHTuJAMy8FnjsA&#10;AAA5AAAAEAAAAAAAAAABACAAAAAJAQAAZHJzL3NoYXBleG1sLnhtbFBLBQYAAAAABgAGAFsBAACz&#10;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gyKpcbQAAADb&#10;AAAADwAAAGRycy9kb3ducmV2LnhtbEVPuwrCMBTdBf8hXMHNpnVQqcYOBcFJ8YHzpbm2xeamNGmr&#10;f28GwfFw3rvsbRoxUOdqywqSKAZBXFhdc6ngfjssNiCcR9bYWCYFH3KQ7aeTHabajnyh4epLEULY&#10;paig8r5NpXRFRQZdZFviwD1tZ9AH2JVSdziGcNPIZRyvpMGaQ0OFLeUVFa9rbxTcVvKRj+d+oJPt&#10;y8+QnHCtSan5LIm3IDy9/V/8cx+1gmVYH76EHyD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Iql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26413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67822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8397A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F71BFA"/>
    <w:rsid w:val="0285372F"/>
    <w:rsid w:val="02F32E53"/>
    <w:rsid w:val="03BA03AB"/>
    <w:rsid w:val="04354274"/>
    <w:rsid w:val="044B421A"/>
    <w:rsid w:val="054D386D"/>
    <w:rsid w:val="07CA7E8C"/>
    <w:rsid w:val="099B7055"/>
    <w:rsid w:val="0C550E25"/>
    <w:rsid w:val="0CE734A5"/>
    <w:rsid w:val="0CFB1608"/>
    <w:rsid w:val="0DAB2AF0"/>
    <w:rsid w:val="0DB43E0E"/>
    <w:rsid w:val="0E4A2969"/>
    <w:rsid w:val="0E9C2E85"/>
    <w:rsid w:val="0F01767C"/>
    <w:rsid w:val="0F40108F"/>
    <w:rsid w:val="1077215E"/>
    <w:rsid w:val="11351B53"/>
    <w:rsid w:val="11E475E9"/>
    <w:rsid w:val="12853B75"/>
    <w:rsid w:val="147A44D7"/>
    <w:rsid w:val="14946989"/>
    <w:rsid w:val="15EC0996"/>
    <w:rsid w:val="16815906"/>
    <w:rsid w:val="16BC47FA"/>
    <w:rsid w:val="17041FCF"/>
    <w:rsid w:val="181B7A05"/>
    <w:rsid w:val="18D26413"/>
    <w:rsid w:val="19146D5E"/>
    <w:rsid w:val="1A2A3583"/>
    <w:rsid w:val="1BC11871"/>
    <w:rsid w:val="1BCE542B"/>
    <w:rsid w:val="1C037550"/>
    <w:rsid w:val="1C64391F"/>
    <w:rsid w:val="1D104B3E"/>
    <w:rsid w:val="1D7F2BF3"/>
    <w:rsid w:val="1D9E5EC4"/>
    <w:rsid w:val="1DC963AC"/>
    <w:rsid w:val="1F220C2A"/>
    <w:rsid w:val="1FC30322"/>
    <w:rsid w:val="201E5C6C"/>
    <w:rsid w:val="204358FA"/>
    <w:rsid w:val="208B1571"/>
    <w:rsid w:val="216A315E"/>
    <w:rsid w:val="219B687C"/>
    <w:rsid w:val="223B1167"/>
    <w:rsid w:val="24D81B80"/>
    <w:rsid w:val="255549CD"/>
    <w:rsid w:val="25C20478"/>
    <w:rsid w:val="25F354A0"/>
    <w:rsid w:val="2678162D"/>
    <w:rsid w:val="28843E19"/>
    <w:rsid w:val="2A67590C"/>
    <w:rsid w:val="2AD070A3"/>
    <w:rsid w:val="2E3D1194"/>
    <w:rsid w:val="2EB61705"/>
    <w:rsid w:val="2ED004DD"/>
    <w:rsid w:val="2F241039"/>
    <w:rsid w:val="30B53D24"/>
    <w:rsid w:val="3132275A"/>
    <w:rsid w:val="322A1047"/>
    <w:rsid w:val="35380A83"/>
    <w:rsid w:val="35B02D60"/>
    <w:rsid w:val="35C67F39"/>
    <w:rsid w:val="37E80CB8"/>
    <w:rsid w:val="39056D58"/>
    <w:rsid w:val="3A713C63"/>
    <w:rsid w:val="3A947494"/>
    <w:rsid w:val="3BF110C1"/>
    <w:rsid w:val="3C3D5A9A"/>
    <w:rsid w:val="3C977CB7"/>
    <w:rsid w:val="3CAD0DDB"/>
    <w:rsid w:val="3E081865"/>
    <w:rsid w:val="3E10575A"/>
    <w:rsid w:val="3E5C4A1C"/>
    <w:rsid w:val="3E7C4091"/>
    <w:rsid w:val="3F006716"/>
    <w:rsid w:val="424B586D"/>
    <w:rsid w:val="425D0DBD"/>
    <w:rsid w:val="44EE65FD"/>
    <w:rsid w:val="44F54D47"/>
    <w:rsid w:val="46AA1F4B"/>
    <w:rsid w:val="46CD0A1D"/>
    <w:rsid w:val="475D61AA"/>
    <w:rsid w:val="47DF6A7D"/>
    <w:rsid w:val="491C7429"/>
    <w:rsid w:val="4A804D41"/>
    <w:rsid w:val="4BFD5849"/>
    <w:rsid w:val="4C7075D5"/>
    <w:rsid w:val="4C785ACE"/>
    <w:rsid w:val="4EFE0819"/>
    <w:rsid w:val="4F4A5260"/>
    <w:rsid w:val="50364E00"/>
    <w:rsid w:val="50A06F5B"/>
    <w:rsid w:val="512922AE"/>
    <w:rsid w:val="521523AB"/>
    <w:rsid w:val="52553A85"/>
    <w:rsid w:val="52C22BBE"/>
    <w:rsid w:val="53085FDC"/>
    <w:rsid w:val="53190113"/>
    <w:rsid w:val="537E6888"/>
    <w:rsid w:val="542434DF"/>
    <w:rsid w:val="57664355"/>
    <w:rsid w:val="578D6044"/>
    <w:rsid w:val="59236D71"/>
    <w:rsid w:val="5B3A3B5D"/>
    <w:rsid w:val="5B5B1AE2"/>
    <w:rsid w:val="5BCC0DF6"/>
    <w:rsid w:val="5C7A560B"/>
    <w:rsid w:val="5C8B7BD1"/>
    <w:rsid w:val="5CB50A66"/>
    <w:rsid w:val="5EA12563"/>
    <w:rsid w:val="61736745"/>
    <w:rsid w:val="63326536"/>
    <w:rsid w:val="63645B2A"/>
    <w:rsid w:val="650D477B"/>
    <w:rsid w:val="669D2A9B"/>
    <w:rsid w:val="66C50BE5"/>
    <w:rsid w:val="66C53B44"/>
    <w:rsid w:val="679E374A"/>
    <w:rsid w:val="68971F57"/>
    <w:rsid w:val="6B4C06DC"/>
    <w:rsid w:val="6CED2B45"/>
    <w:rsid w:val="6D004E2E"/>
    <w:rsid w:val="70C3511A"/>
    <w:rsid w:val="70D5222E"/>
    <w:rsid w:val="712B2180"/>
    <w:rsid w:val="719C6F65"/>
    <w:rsid w:val="72C310AF"/>
    <w:rsid w:val="73B762FA"/>
    <w:rsid w:val="74FC737A"/>
    <w:rsid w:val="759E6C20"/>
    <w:rsid w:val="75EA2F2A"/>
    <w:rsid w:val="760B3745"/>
    <w:rsid w:val="773E25FA"/>
    <w:rsid w:val="77771C8D"/>
    <w:rsid w:val="79224FFC"/>
    <w:rsid w:val="79982B90"/>
    <w:rsid w:val="79C8458E"/>
    <w:rsid w:val="7AA42D9A"/>
    <w:rsid w:val="7ACF7628"/>
    <w:rsid w:val="7B330618"/>
    <w:rsid w:val="7C0E3FE2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8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9">
    <w:name w:val="_Style 7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99"/>
    <w:rPr>
      <w:kern w:val="2"/>
      <w:sz w:val="18"/>
      <w:szCs w:val="18"/>
    </w:rPr>
  </w:style>
  <w:style w:type="character" w:customStyle="1" w:styleId="11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6.dotx</Template>
  <Pages>2</Pages>
  <Words>0</Words>
  <Characters>0</Characters>
  <Lines>1</Lines>
  <Paragraphs>1</Paragraphs>
  <TotalTime>17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2017-10-22T04:30:00Z</dcterms:created>
  <dc:creator>Administrator</dc:creator>
  <cp:lastModifiedBy>猫 后脑勺</cp:lastModifiedBy>
  <dcterms:modified xsi:type="dcterms:W3CDTF">2019-07-11T07:44:18Z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